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310935" w:rsidRPr="00F15AE6" w:rsidTr="00676062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F27B99">
        <w:rPr>
          <w:rFonts w:ascii="Times New Roman" w:hAnsi="Times New Roman"/>
          <w:sz w:val="28"/>
          <w:szCs w:val="28"/>
        </w:rPr>
        <w:t xml:space="preserve"> клиентов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Дополнительные </w:t>
      </w:r>
      <w:r w:rsidR="00676062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99"/>
    <w:rsid w:val="00020923"/>
    <w:rsid w:val="0002119B"/>
    <w:rsid w:val="00026FD2"/>
    <w:rsid w:val="00043694"/>
    <w:rsid w:val="00082159"/>
    <w:rsid w:val="00117999"/>
    <w:rsid w:val="00141890"/>
    <w:rsid w:val="00182416"/>
    <w:rsid w:val="002045A7"/>
    <w:rsid w:val="00310935"/>
    <w:rsid w:val="00450B9A"/>
    <w:rsid w:val="004A1492"/>
    <w:rsid w:val="005646A1"/>
    <w:rsid w:val="005B3689"/>
    <w:rsid w:val="005E2B8D"/>
    <w:rsid w:val="00676062"/>
    <w:rsid w:val="007103D7"/>
    <w:rsid w:val="007D4160"/>
    <w:rsid w:val="007E7926"/>
    <w:rsid w:val="00833D6F"/>
    <w:rsid w:val="00881A58"/>
    <w:rsid w:val="00883D83"/>
    <w:rsid w:val="00A263FB"/>
    <w:rsid w:val="00A562B9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27B99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D150B-666B-4209-91C6-FFDB01A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50;&#1086;&#1084;&#1084;&#1077;&#1088;&#1095;&#1077;&#1089;&#1082;&#1080;&#1077;%20&#1087;&#1088;&#1077;&#1076;&#1083;&#1086;&#1078;&#1077;&#1085;&#1080;&#1103;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2018-02-12T09:16:00Z</dcterms:created>
  <dcterms:modified xsi:type="dcterms:W3CDTF">2018-02-12T09:16:00Z</dcterms:modified>
</cp:coreProperties>
</file>