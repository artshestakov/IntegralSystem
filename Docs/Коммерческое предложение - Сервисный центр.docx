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Ind w:w="-142" w:type="dxa"/>
        <w:tblLook w:val="04A0" w:firstRow="1" w:lastRow="0" w:firstColumn="1" w:lastColumn="0" w:noHBand="0" w:noVBand="1"/>
      </w:tblPr>
      <w:tblGrid>
        <w:gridCol w:w="4672"/>
        <w:gridCol w:w="4968"/>
      </w:tblGrid>
      <w:tr w:rsidR="00310935" w:rsidRPr="00F15AE6" w:rsidTr="00676062">
        <w:tc>
          <w:tcPr>
            <w:tcW w:w="4672" w:type="dxa"/>
            <w:shd w:val="clear" w:color="auto" w:fill="auto"/>
            <w:vAlign w:val="center"/>
          </w:tcPr>
          <w:p w:rsidR="00310935" w:rsidRPr="00F15AE6" w:rsidRDefault="00310935" w:rsidP="00F15AE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15AE6">
              <w:rPr>
                <w:rFonts w:ascii="Times New Roman" w:hAnsi="Times New Roman"/>
                <w:b/>
                <w:sz w:val="24"/>
                <w:szCs w:val="24"/>
              </w:rPr>
              <w:t>Шестаков Артём Андреевич</w:t>
            </w:r>
          </w:p>
          <w:p w:rsidR="00310935" w:rsidRPr="00F15AE6" w:rsidRDefault="00310935" w:rsidP="00F15A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5AE6">
              <w:rPr>
                <w:rFonts w:ascii="Times New Roman" w:hAnsi="Times New Roman"/>
                <w:sz w:val="24"/>
                <w:szCs w:val="24"/>
              </w:rPr>
              <w:t>Разработчик специального программного обеспечения</w:t>
            </w:r>
          </w:p>
        </w:tc>
        <w:tc>
          <w:tcPr>
            <w:tcW w:w="4968" w:type="dxa"/>
            <w:shd w:val="clear" w:color="auto" w:fill="auto"/>
            <w:vAlign w:val="center"/>
          </w:tcPr>
          <w:p w:rsidR="00310935" w:rsidRPr="00F15AE6" w:rsidRDefault="00310935" w:rsidP="00F15AE6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15AE6">
              <w:rPr>
                <w:rFonts w:ascii="Times New Roman" w:hAnsi="Times New Roman"/>
                <w:sz w:val="24"/>
                <w:szCs w:val="24"/>
              </w:rPr>
              <w:t>+7 (903) 416-10-03</w:t>
            </w:r>
          </w:p>
          <w:p w:rsidR="00310935" w:rsidRPr="00F15AE6" w:rsidRDefault="00C520FD" w:rsidP="00F15AE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15AE6">
              <w:rPr>
                <w:rFonts w:ascii="Times New Roman" w:hAnsi="Times New Roman"/>
                <w:sz w:val="24"/>
                <w:szCs w:val="24"/>
                <w:lang w:val="en-US"/>
              </w:rPr>
              <w:t>artemshestakov@outlook.com</w:t>
            </w:r>
          </w:p>
        </w:tc>
      </w:tr>
    </w:tbl>
    <w:p w:rsidR="00310935" w:rsidRDefault="00310935" w:rsidP="0031093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2342B" w:rsidRDefault="00E2342B" w:rsidP="00310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562B9" w:rsidRDefault="00310935" w:rsidP="003109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0935">
        <w:rPr>
          <w:rFonts w:ascii="Times New Roman" w:hAnsi="Times New Roman"/>
          <w:sz w:val="28"/>
          <w:szCs w:val="28"/>
        </w:rPr>
        <w:t>Коммерческое предложение</w:t>
      </w:r>
    </w:p>
    <w:p w:rsidR="00B078EF" w:rsidRDefault="00026FD2" w:rsidP="00C520F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Предлагаю Вашему вниманию программу для </w:t>
      </w:r>
      <w:r w:rsidR="00AC5B2C">
        <w:rPr>
          <w:rFonts w:ascii="Times New Roman" w:hAnsi="Times New Roman"/>
          <w:sz w:val="28"/>
          <w:szCs w:val="28"/>
        </w:rPr>
        <w:t>ведения базы данных</w:t>
      </w:r>
      <w:r w:rsidR="00202EDB">
        <w:rPr>
          <w:rFonts w:ascii="Times New Roman" w:hAnsi="Times New Roman"/>
          <w:sz w:val="28"/>
          <w:szCs w:val="28"/>
        </w:rPr>
        <w:t xml:space="preserve"> клиентов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. Главной особенностью программы является индивидуальная </w:t>
      </w:r>
      <w:r w:rsidR="007E7926">
        <w:rPr>
          <w:rFonts w:ascii="Times New Roman" w:hAnsi="Times New Roman"/>
          <w:sz w:val="28"/>
          <w:szCs w:val="28"/>
        </w:rPr>
        <w:t>разработка</w:t>
      </w:r>
      <w:r>
        <w:rPr>
          <w:rFonts w:ascii="Times New Roman" w:hAnsi="Times New Roman"/>
          <w:sz w:val="28"/>
          <w:szCs w:val="28"/>
        </w:rPr>
        <w:t xml:space="preserve"> под любые Ваши требования. Благодаря этому решению Вы забудете про учёт на бумажных носителях и сможете автоматизировать хранение инфо</w:t>
      </w:r>
      <w:r w:rsidR="00883D83">
        <w:rPr>
          <w:rFonts w:ascii="Times New Roman" w:hAnsi="Times New Roman"/>
          <w:sz w:val="28"/>
          <w:szCs w:val="28"/>
        </w:rPr>
        <w:t>рмации в любых объемах.</w:t>
      </w:r>
      <w:r w:rsidR="005B3689">
        <w:rPr>
          <w:rFonts w:ascii="Times New Roman" w:hAnsi="Times New Roman"/>
          <w:sz w:val="28"/>
          <w:szCs w:val="28"/>
        </w:rPr>
        <w:t xml:space="preserve"> </w:t>
      </w:r>
    </w:p>
    <w:p w:rsidR="00883D83" w:rsidRDefault="00883D83" w:rsidP="00C520F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83D83" w:rsidRDefault="00883D83" w:rsidP="00883D8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преимущества</w:t>
      </w:r>
    </w:p>
    <w:p w:rsidR="00450B9A" w:rsidRDefault="00F2638F" w:rsidP="00450B9A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Индивидуальная разработка</w:t>
      </w:r>
      <w:r w:rsidR="00450B9A">
        <w:rPr>
          <w:rFonts w:ascii="Times New Roman" w:hAnsi="Times New Roman"/>
          <w:sz w:val="28"/>
          <w:szCs w:val="28"/>
        </w:rPr>
        <w:t>.</w:t>
      </w:r>
    </w:p>
    <w:p w:rsidR="00450B9A" w:rsidRDefault="00450B9A" w:rsidP="00450B9A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за работой сотрудников.</w:t>
      </w:r>
    </w:p>
    <w:p w:rsidR="00E85840" w:rsidRPr="00E85840" w:rsidRDefault="00082159" w:rsidP="00E85840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Безопасность, надежность и сохранность данных.</w:t>
      </w:r>
    </w:p>
    <w:p w:rsidR="00F31129" w:rsidRPr="00EE4A43" w:rsidRDefault="00F31129" w:rsidP="00EE4A43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ежемесячных платежей.</w:t>
      </w:r>
    </w:p>
    <w:p w:rsidR="00F31129" w:rsidRPr="00F31129" w:rsidRDefault="00F31129" w:rsidP="00F3112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17999" w:rsidRPr="00117999" w:rsidRDefault="00EB7923" w:rsidP="00EA3D4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Начальная стоимость программы составляет 10 тысяч рублей. В неё вх</w:t>
      </w:r>
      <w:r w:rsidR="00F2638F">
        <w:rPr>
          <w:rFonts w:ascii="Times New Roman" w:hAnsi="Times New Roman"/>
          <w:sz w:val="28"/>
          <w:szCs w:val="28"/>
        </w:rPr>
        <w:t>одит базовая разработка</w:t>
      </w:r>
      <w:r>
        <w:rPr>
          <w:rFonts w:ascii="Times New Roman" w:hAnsi="Times New Roman"/>
          <w:sz w:val="28"/>
          <w:szCs w:val="28"/>
        </w:rPr>
        <w:t>, установка, настройка и обучение</w:t>
      </w:r>
      <w:r w:rsidR="00F2638F">
        <w:rPr>
          <w:rFonts w:ascii="Times New Roman" w:hAnsi="Times New Roman"/>
          <w:sz w:val="28"/>
          <w:szCs w:val="28"/>
        </w:rPr>
        <w:t xml:space="preserve"> сотрудников</w:t>
      </w:r>
      <w:r>
        <w:rPr>
          <w:rFonts w:ascii="Times New Roman" w:hAnsi="Times New Roman"/>
          <w:sz w:val="28"/>
          <w:szCs w:val="28"/>
        </w:rPr>
        <w:t xml:space="preserve">. </w:t>
      </w:r>
      <w:r w:rsidR="00D15386">
        <w:rPr>
          <w:rFonts w:ascii="Times New Roman" w:hAnsi="Times New Roman"/>
          <w:sz w:val="28"/>
          <w:szCs w:val="28"/>
        </w:rPr>
        <w:t xml:space="preserve">Среднее время разработки составляет от </w:t>
      </w:r>
      <w:r w:rsidR="00043694">
        <w:rPr>
          <w:rFonts w:ascii="Times New Roman" w:hAnsi="Times New Roman"/>
          <w:sz w:val="28"/>
          <w:szCs w:val="28"/>
        </w:rPr>
        <w:t>одной до двух недель</w:t>
      </w:r>
      <w:r w:rsidR="00D1538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Дополнительные </w:t>
      </w:r>
      <w:r w:rsidR="00676062">
        <w:rPr>
          <w:rFonts w:ascii="Times New Roman" w:hAnsi="Times New Roman"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</w:rPr>
        <w:t xml:space="preserve"> обговариваются при встрече и высчитывается итоговая стоимость программы.</w:t>
      </w:r>
      <w:r w:rsidR="00D15386">
        <w:rPr>
          <w:rFonts w:ascii="Times New Roman" w:hAnsi="Times New Roman"/>
          <w:sz w:val="28"/>
          <w:szCs w:val="28"/>
        </w:rPr>
        <w:t xml:space="preserve"> </w:t>
      </w:r>
    </w:p>
    <w:sectPr w:rsidR="00117999" w:rsidRPr="00117999" w:rsidSect="0014189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D513D"/>
    <w:multiLevelType w:val="hybridMultilevel"/>
    <w:tmpl w:val="D338C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07312"/>
    <w:multiLevelType w:val="hybridMultilevel"/>
    <w:tmpl w:val="880CD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DB"/>
    <w:rsid w:val="00020923"/>
    <w:rsid w:val="0002119B"/>
    <w:rsid w:val="00026FD2"/>
    <w:rsid w:val="00043694"/>
    <w:rsid w:val="00082159"/>
    <w:rsid w:val="00117999"/>
    <w:rsid w:val="00141890"/>
    <w:rsid w:val="00182416"/>
    <w:rsid w:val="00202EDB"/>
    <w:rsid w:val="002045A7"/>
    <w:rsid w:val="00310935"/>
    <w:rsid w:val="00450B9A"/>
    <w:rsid w:val="004A1492"/>
    <w:rsid w:val="005646A1"/>
    <w:rsid w:val="005B3689"/>
    <w:rsid w:val="005E2B8D"/>
    <w:rsid w:val="00676062"/>
    <w:rsid w:val="007103D7"/>
    <w:rsid w:val="007D4160"/>
    <w:rsid w:val="007E7926"/>
    <w:rsid w:val="00833D6F"/>
    <w:rsid w:val="00881A58"/>
    <w:rsid w:val="00883D83"/>
    <w:rsid w:val="00A263FB"/>
    <w:rsid w:val="00A562B9"/>
    <w:rsid w:val="00AC5B2C"/>
    <w:rsid w:val="00B078EF"/>
    <w:rsid w:val="00C520FD"/>
    <w:rsid w:val="00D15386"/>
    <w:rsid w:val="00D52298"/>
    <w:rsid w:val="00E2342B"/>
    <w:rsid w:val="00E85840"/>
    <w:rsid w:val="00EA3D47"/>
    <w:rsid w:val="00EB7923"/>
    <w:rsid w:val="00EE4A43"/>
    <w:rsid w:val="00F15AE6"/>
    <w:rsid w:val="00F2638F"/>
    <w:rsid w:val="00F31129"/>
    <w:rsid w:val="00FB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479D7-2C07-4B6C-A05F-87F4DACB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C520FD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45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1050;&#1086;&#1084;&#1084;&#1077;&#1088;&#1095;&#1077;&#1089;&#1082;&#1080;&#1077;%20&#1087;&#1088;&#1077;&#1076;&#1083;&#1086;&#1078;&#1077;&#1085;&#1080;&#1103;\&#1050;&#1086;&#1084;&#1084;&#1077;&#1088;&#1095;&#1077;&#1089;&#1082;&#1086;&#1077;%20&#1087;&#1088;&#1077;&#1076;&#1083;&#1086;&#1078;&#1077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Коммерческое предложение.dotx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Стилсофт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Шестаков</dc:creator>
  <cp:keywords/>
  <dc:description/>
  <cp:lastModifiedBy>Артем Шестаков</cp:lastModifiedBy>
  <cp:revision>1</cp:revision>
  <dcterms:created xsi:type="dcterms:W3CDTF">2018-02-09T11:29:00Z</dcterms:created>
  <dcterms:modified xsi:type="dcterms:W3CDTF">2018-02-09T11:30:00Z</dcterms:modified>
</cp:coreProperties>
</file>